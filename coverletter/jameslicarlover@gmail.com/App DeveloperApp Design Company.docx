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5BCB4E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1B1A07A" w14:textId="40CF0582" w:rsidR="00692703" w:rsidRPr="00CF1A49" w:rsidRDefault="00F34AE8" w:rsidP="00913946">
            <w:pPr>
              <w:pStyle w:val="Title"/>
            </w:pPr>
            <w:r>
              <w:t>Jing yi (James)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Li</w:t>
            </w:r>
          </w:p>
          <w:p w14:paraId="56664DEC" w14:textId="633EB8CB" w:rsidR="00692703" w:rsidRPr="00CF1A49" w:rsidRDefault="00F34AE8" w:rsidP="00913946">
            <w:pPr>
              <w:pStyle w:val="ContactInfo"/>
              <w:contextualSpacing w:val="0"/>
            </w:pPr>
            <w:r>
              <w:t>15723 92A Ave Surrey BC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3D74457283741139560EF08E0F3872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604 652 9510</w:t>
            </w:r>
          </w:p>
          <w:p w14:paraId="2DC83C43" w14:textId="744335B3" w:rsidR="00692703" w:rsidRPr="00CF1A49" w:rsidRDefault="00F34AE8" w:rsidP="00913946">
            <w:pPr>
              <w:pStyle w:val="ContactInfoEmphasis"/>
              <w:contextualSpacing w:val="0"/>
            </w:pPr>
            <w:r>
              <w:t>jyjames.li@mail.utoronto.ca</w:t>
            </w:r>
          </w:p>
        </w:tc>
      </w:tr>
      <w:tr w:rsidR="005579C9" w:rsidRPr="00CF1A49" w14:paraId="10B2E62E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74BE3C" w14:textId="77777777" w:rsidR="005579C9" w:rsidRDefault="005579C9" w:rsidP="005579C9"/>
        </w:tc>
      </w:tr>
    </w:tbl>
    <w:p w14:paraId="3A353925" w14:textId="77777777" w:rsidR="005579C9" w:rsidRDefault="005579C9" w:rsidP="005579C9">
      <w:pPr>
        <w:pStyle w:val="Header"/>
      </w:pPr>
    </w:p>
    <w:p w14:paraId="30279EE7" w14:textId="0E693852" w:rsidR="005579C9" w:rsidRDefault="005B70EF" w:rsidP="005579C9">
      <w:pPr>
        <w:pStyle w:val="Header"/>
      </w:pPr>
      <w:r>
        <w:t xml:space="preserve">Steve </w:t>
      </w:r>
      <w:proofErr w:type="spellStart"/>
      <w:r>
        <w:t>Manchur</w:t>
      </w:r>
      <w:proofErr w:type="spellEnd"/>
    </w:p>
    <w:p w14:paraId="353CF13F" w14:textId="5FC0BD9D" w:rsidR="005B70EF" w:rsidRPr="005579C9" w:rsidRDefault="005B70EF" w:rsidP="005579C9">
      <w:pPr>
        <w:pStyle w:val="Header"/>
      </w:pPr>
      <w:r>
        <w:t>Assistant Manager, Student-Athlete Education</w:t>
      </w:r>
    </w:p>
    <w:p w14:paraId="7B07BDD6" w14:textId="7D609C5F" w:rsidR="005579C9" w:rsidRPr="005579C9" w:rsidRDefault="00F34AE8" w:rsidP="005579C9">
      <w:pPr>
        <w:pStyle w:val="Header"/>
      </w:pPr>
      <w:r>
        <w:t>University of Toronto</w:t>
      </w:r>
    </w:p>
    <w:p w14:paraId="730AA43D" w14:textId="4B945DDA" w:rsidR="005579C9" w:rsidRPr="005579C9" w:rsidRDefault="005B70EF" w:rsidP="005579C9">
      <w:pPr>
        <w:pStyle w:val="Header"/>
      </w:pPr>
      <w:r>
        <w:t>Faculty of Kinesiology &amp; Physical Education</w:t>
      </w:r>
    </w:p>
    <w:p w14:paraId="7A4BAEC5" w14:textId="24928F85" w:rsidR="005579C9" w:rsidRDefault="005B70EF" w:rsidP="005579C9">
      <w:pPr>
        <w:pStyle w:val="Header"/>
      </w:pPr>
      <w:r>
        <w:t>Intercollegiate</w:t>
      </w:r>
    </w:p>
    <w:p w14:paraId="447CAA16" w14:textId="77777777"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437A4D40" w14:textId="77777777" w:rsidTr="00BB7E51">
        <w:trPr>
          <w:trHeight w:val="8914"/>
        </w:trPr>
        <w:tc>
          <w:tcPr>
            <w:tcW w:w="9290" w:type="dxa"/>
          </w:tcPr>
          <w:p w14:paraId="7D95E4D5" w14:textId="77777777" w:rsidR="005579C9" w:rsidRDefault="005579C9" w:rsidP="005579C9">
            <w:pPr>
              <w:pStyle w:val="Header"/>
            </w:pPr>
          </w:p>
          <w:p w14:paraId="7A78AD38" w14:textId="4681E977" w:rsidR="005579C9" w:rsidRPr="005579C9" w:rsidRDefault="005579C9" w:rsidP="00BB7E51">
            <w:pPr>
              <w:pStyle w:val="Heading2"/>
              <w:outlineLvl w:val="1"/>
            </w:pPr>
            <w:r w:rsidRPr="005579C9">
              <w:t xml:space="preserve">Dear </w:t>
            </w:r>
            <w:r w:rsidR="005B70EF">
              <w:t>Mr. Manchur,</w:t>
            </w:r>
          </w:p>
          <w:p w14:paraId="029A48A4" w14:textId="77777777" w:rsidR="005579C9" w:rsidRPr="00CF1A49" w:rsidRDefault="005579C9" w:rsidP="005579C9">
            <w:pPr>
              <w:pStyle w:val="Header"/>
            </w:pPr>
          </w:p>
          <w:p w14:paraId="4370A347" w14:textId="774A2B3B" w:rsidR="0016552A" w:rsidRDefault="00F34AE8" w:rsidP="005579C9">
            <w:r>
              <w:t xml:space="preserve">I am an incoming first-year engineering student and I am very interested in a position as </w:t>
            </w:r>
            <w:r w:rsidR="00D57BDC">
              <w:t>a</w:t>
            </w:r>
            <w:r w:rsidR="005B70EF">
              <w:t xml:space="preserve"> student-athlete academic support. Throughout high school, I have been heavily involved in tutoring and volunteering. I have tutored subjects such as English, mathematics, and chemistry, and have even travelled to Korea to teach at a summer camp for one week. When school closed in April, I hosted free </w:t>
            </w:r>
            <w:r w:rsidR="008873E2">
              <w:t>tutoring sessions for students as part of our school’s leadership class. I come from a very strong academic background, and I believe it is due to my excellent time management skills and study habits.</w:t>
            </w:r>
            <w:r w:rsidR="00270D22">
              <w:t xml:space="preserve"> To add to that, my coaching experience for my school’s badminton team has given me leadership and coordination skills necessary for this position.</w:t>
            </w:r>
          </w:p>
          <w:p w14:paraId="2A4162A9" w14:textId="77777777" w:rsidR="0016552A" w:rsidRDefault="0016552A" w:rsidP="005579C9"/>
          <w:p w14:paraId="42EA00BE" w14:textId="68AE6389" w:rsidR="00EC31B5" w:rsidRDefault="00861981" w:rsidP="005579C9">
            <w:r>
              <w:t xml:space="preserve">I </w:t>
            </w:r>
            <w:r w:rsidR="00EC31B5">
              <w:t xml:space="preserve">believe I am well-suited for this job because </w:t>
            </w:r>
            <w:r w:rsidR="00F34AE8">
              <w:t>am very diligen</w:t>
            </w:r>
            <w:r w:rsidR="00EC31B5">
              <w:t>t, focused, and a quick learner</w:t>
            </w:r>
            <w:r w:rsidR="005B70EF">
              <w:t>.</w:t>
            </w:r>
            <w:r w:rsidR="0016552A">
              <w:t xml:space="preserve"> In addition, m</w:t>
            </w:r>
            <w:r w:rsidR="00C31B7D">
              <w:t xml:space="preserve">y extensive volunteering </w:t>
            </w:r>
            <w:r w:rsidR="0016552A">
              <w:t xml:space="preserve">and leadership </w:t>
            </w:r>
            <w:r w:rsidR="00C31B7D">
              <w:t>experience</w:t>
            </w:r>
            <w:r w:rsidR="0016552A">
              <w:t>s</w:t>
            </w:r>
            <w:r w:rsidR="00C31B7D">
              <w:t xml:space="preserve"> during high school ha</w:t>
            </w:r>
            <w:r w:rsidR="00346F0D">
              <w:t>ve</w:t>
            </w:r>
            <w:r w:rsidR="00C31B7D">
              <w:t xml:space="preserve"> taught me effect</w:t>
            </w:r>
            <w:r w:rsidR="0016552A">
              <w:t>ive communication skills.</w:t>
            </w:r>
            <w:r w:rsidR="00EC31B5">
              <w:t xml:space="preserve"> </w:t>
            </w:r>
          </w:p>
          <w:p w14:paraId="353D4477" w14:textId="77777777" w:rsidR="005579C9" w:rsidRDefault="005579C9" w:rsidP="005579C9"/>
          <w:p w14:paraId="346F93C4" w14:textId="12F3B2BC" w:rsidR="00FC6D28" w:rsidRDefault="00FC6D28" w:rsidP="00FC6D28">
            <w:r>
              <w:t>I would love to discuss opportunities a</w:t>
            </w:r>
            <w:r w:rsidR="008873E2">
              <w:t xml:space="preserve"> student-athlete academic support</w:t>
            </w:r>
            <w:r>
              <w:t>. Please email or call me to schedule an interview. I am generally available all day.</w:t>
            </w:r>
          </w:p>
          <w:p w14:paraId="37848E96" w14:textId="77777777" w:rsidR="00FC6D28" w:rsidRDefault="00FC6D28" w:rsidP="00FC6D28"/>
          <w:p w14:paraId="735ED5CC" w14:textId="77777777" w:rsidR="00FC6D28" w:rsidRDefault="00FC6D28" w:rsidP="00FC6D28">
            <w:r>
              <w:t>Thank you for reviewing my resume and cover letter. I wish to connect with you soon.</w:t>
            </w:r>
          </w:p>
          <w:p w14:paraId="183CF3FD" w14:textId="77777777" w:rsidR="00FC6D28" w:rsidRPr="00BF09B3" w:rsidRDefault="00FC6D28" w:rsidP="00FC6D28"/>
          <w:p w14:paraId="7568F491" w14:textId="77777777" w:rsidR="00FC6D28" w:rsidRDefault="00FC6D28" w:rsidP="00FC6D28">
            <w:r>
              <w:t>James Li</w:t>
            </w:r>
          </w:p>
          <w:sdt>
            <w:sdtPr>
              <w:id w:val="-24019981"/>
              <w:placeholder>
                <w:docPart w:val="0E5F4042B5E24281B19D24CB688AC0B7"/>
              </w:placeholder>
              <w:temporary/>
              <w:showingPlcHdr/>
              <w15:appearance w15:val="hidden"/>
            </w:sdtPr>
            <w:sdtEndPr/>
            <w:sdtContent>
              <w:p w14:paraId="043A1668" w14:textId="7700676C" w:rsidR="005579C9" w:rsidRPr="00CF1A49" w:rsidRDefault="00FC6D28" w:rsidP="005579C9">
                <w:r w:rsidRPr="000629D5">
                  <w:t>Enclosure</w:t>
                </w:r>
              </w:p>
            </w:sdtContent>
          </w:sdt>
        </w:tc>
      </w:tr>
    </w:tbl>
    <w:p w14:paraId="45F2764D" w14:textId="77777777"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FED13" w14:textId="77777777" w:rsidR="00C20EDD" w:rsidRDefault="00C20EDD" w:rsidP="0068194B">
      <w:r>
        <w:separator/>
      </w:r>
    </w:p>
    <w:p w14:paraId="02269AAB" w14:textId="77777777" w:rsidR="00C20EDD" w:rsidRDefault="00C20EDD"/>
    <w:p w14:paraId="1E083E68" w14:textId="77777777" w:rsidR="00C20EDD" w:rsidRDefault="00C20EDD"/>
  </w:endnote>
  <w:endnote w:type="continuationSeparator" w:id="0">
    <w:p w14:paraId="15748881" w14:textId="77777777" w:rsidR="00C20EDD" w:rsidRDefault="00C20EDD" w:rsidP="0068194B">
      <w:r>
        <w:continuationSeparator/>
      </w:r>
    </w:p>
    <w:p w14:paraId="32A5846C" w14:textId="77777777" w:rsidR="00C20EDD" w:rsidRDefault="00C20EDD"/>
    <w:p w14:paraId="12D5E89F" w14:textId="77777777" w:rsidR="00C20EDD" w:rsidRDefault="00C20E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03CF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FC0B8" w14:textId="77777777" w:rsidR="00C20EDD" w:rsidRDefault="00C20EDD" w:rsidP="0068194B">
      <w:r>
        <w:separator/>
      </w:r>
    </w:p>
    <w:p w14:paraId="66912D5B" w14:textId="77777777" w:rsidR="00C20EDD" w:rsidRDefault="00C20EDD"/>
    <w:p w14:paraId="6A85E614" w14:textId="77777777" w:rsidR="00C20EDD" w:rsidRDefault="00C20EDD"/>
  </w:footnote>
  <w:footnote w:type="continuationSeparator" w:id="0">
    <w:p w14:paraId="67D7A4D7" w14:textId="77777777" w:rsidR="00C20EDD" w:rsidRDefault="00C20EDD" w:rsidP="0068194B">
      <w:r>
        <w:continuationSeparator/>
      </w:r>
    </w:p>
    <w:p w14:paraId="56DBC4E4" w14:textId="77777777" w:rsidR="00C20EDD" w:rsidRDefault="00C20EDD"/>
    <w:p w14:paraId="481D312D" w14:textId="77777777" w:rsidR="00C20EDD" w:rsidRDefault="00C20E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008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2B6DE1" wp14:editId="4C234B6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893FF3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E8"/>
    <w:rsid w:val="000001EF"/>
    <w:rsid w:val="00007322"/>
    <w:rsid w:val="00007728"/>
    <w:rsid w:val="00024584"/>
    <w:rsid w:val="00024730"/>
    <w:rsid w:val="0004077D"/>
    <w:rsid w:val="00055E95"/>
    <w:rsid w:val="0007021F"/>
    <w:rsid w:val="000B2BA5"/>
    <w:rsid w:val="000F2F8C"/>
    <w:rsid w:val="0010006E"/>
    <w:rsid w:val="001045A8"/>
    <w:rsid w:val="00114A91"/>
    <w:rsid w:val="001427E1"/>
    <w:rsid w:val="00146A3F"/>
    <w:rsid w:val="00163668"/>
    <w:rsid w:val="0016552A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0D22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6F0D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B70EF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4EB1"/>
    <w:rsid w:val="007C606B"/>
    <w:rsid w:val="007E6A61"/>
    <w:rsid w:val="00801140"/>
    <w:rsid w:val="00803404"/>
    <w:rsid w:val="00834955"/>
    <w:rsid w:val="0085254C"/>
    <w:rsid w:val="00855B59"/>
    <w:rsid w:val="00860461"/>
    <w:rsid w:val="00861981"/>
    <w:rsid w:val="0086487C"/>
    <w:rsid w:val="00870B20"/>
    <w:rsid w:val="008829F8"/>
    <w:rsid w:val="00885897"/>
    <w:rsid w:val="008873E2"/>
    <w:rsid w:val="00892C3A"/>
    <w:rsid w:val="008A6538"/>
    <w:rsid w:val="008C7056"/>
    <w:rsid w:val="008F3B14"/>
    <w:rsid w:val="00901899"/>
    <w:rsid w:val="0090344B"/>
    <w:rsid w:val="00905715"/>
    <w:rsid w:val="0091321E"/>
    <w:rsid w:val="00913946"/>
    <w:rsid w:val="00923141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1CB6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20EDD"/>
    <w:rsid w:val="00C31B7D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7BDC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41E8"/>
    <w:rsid w:val="00E85A87"/>
    <w:rsid w:val="00E85B4A"/>
    <w:rsid w:val="00E9528E"/>
    <w:rsid w:val="00EA5099"/>
    <w:rsid w:val="00EC1351"/>
    <w:rsid w:val="00EC31B5"/>
    <w:rsid w:val="00EC4CBF"/>
    <w:rsid w:val="00EE2CA8"/>
    <w:rsid w:val="00EF17E8"/>
    <w:rsid w:val="00EF51D9"/>
    <w:rsid w:val="00F130DD"/>
    <w:rsid w:val="00F24884"/>
    <w:rsid w:val="00F34AE8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C6D28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84B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D74457283741139560EF08E0F38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BEFFD-9FC7-4851-BBBC-A2E8A67BE386}"/>
      </w:docPartPr>
      <w:docPartBody>
        <w:p w:rsidR="0036781C" w:rsidRDefault="008D0A16">
          <w:pPr>
            <w:pStyle w:val="03D74457283741139560EF08E0F3872F"/>
          </w:pPr>
          <w:r w:rsidRPr="00CF1A49">
            <w:t>·</w:t>
          </w:r>
        </w:p>
      </w:docPartBody>
    </w:docPart>
    <w:docPart>
      <w:docPartPr>
        <w:name w:val="0E5F4042B5E24281B19D24CB688AC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3B33C-A4B8-4C48-AB50-CA4C51AE6348}"/>
      </w:docPartPr>
      <w:docPartBody>
        <w:p w:rsidR="0036781C" w:rsidRDefault="008B2DAB" w:rsidP="008B2DAB">
          <w:pPr>
            <w:pStyle w:val="0E5F4042B5E24281B19D24CB688AC0B7"/>
          </w:pPr>
          <w:r w:rsidRPr="000629D5"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AB"/>
    <w:rsid w:val="00194BFF"/>
    <w:rsid w:val="0036781C"/>
    <w:rsid w:val="004932C4"/>
    <w:rsid w:val="008B0DD6"/>
    <w:rsid w:val="008B2DAB"/>
    <w:rsid w:val="008D0A16"/>
    <w:rsid w:val="00A0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1507197DA0491E8B00FE9BA35B0DC5">
    <w:name w:val="A81507197DA0491E8B00FE9BA35B0DC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2BC442F9FC74268BE6ACCFA8BF99102">
    <w:name w:val="92BC442F9FC74268BE6ACCFA8BF99102"/>
  </w:style>
  <w:style w:type="paragraph" w:customStyle="1" w:styleId="92CCE80C552D496587CAA313859FD974">
    <w:name w:val="92CCE80C552D496587CAA313859FD974"/>
  </w:style>
  <w:style w:type="paragraph" w:customStyle="1" w:styleId="03D74457283741139560EF08E0F3872F">
    <w:name w:val="03D74457283741139560EF08E0F3872F"/>
  </w:style>
  <w:style w:type="paragraph" w:customStyle="1" w:styleId="30356B9EA5114CFBB2A913C813B066E9">
    <w:name w:val="30356B9EA5114CFBB2A913C813B066E9"/>
  </w:style>
  <w:style w:type="paragraph" w:customStyle="1" w:styleId="2AAC7C5DD4A049B3B28A6E41A466DEA7">
    <w:name w:val="2AAC7C5DD4A049B3B28A6E41A466DEA7"/>
  </w:style>
  <w:style w:type="paragraph" w:customStyle="1" w:styleId="C9C79ABE95274D8281AA66C71A8C0FE6">
    <w:name w:val="C9C79ABE95274D8281AA66C71A8C0FE6"/>
  </w:style>
  <w:style w:type="paragraph" w:customStyle="1" w:styleId="48BEA5117E9C489D9596CC336847AFFE">
    <w:name w:val="48BEA5117E9C489D9596CC336847AFFE"/>
  </w:style>
  <w:style w:type="paragraph" w:customStyle="1" w:styleId="F5229A5C6C7F45B1B97636CAF323A29E">
    <w:name w:val="F5229A5C6C7F45B1B97636CAF323A29E"/>
  </w:style>
  <w:style w:type="paragraph" w:customStyle="1" w:styleId="0E21326F4E4F48978D632CD7A2D958FA">
    <w:name w:val="0E21326F4E4F48978D632CD7A2D958FA"/>
  </w:style>
  <w:style w:type="paragraph" w:customStyle="1" w:styleId="50DCEFD503D442C89E28DA4291FDE1C5">
    <w:name w:val="50DCEFD503D442C89E28DA4291FDE1C5"/>
  </w:style>
  <w:style w:type="paragraph" w:customStyle="1" w:styleId="E121EECDE1174391B31A690E03C7B2EE">
    <w:name w:val="E121EECDE1174391B31A690E03C7B2EE"/>
  </w:style>
  <w:style w:type="paragraph" w:customStyle="1" w:styleId="69CD66523E4A4591B481C7F93962E34A">
    <w:name w:val="69CD66523E4A4591B481C7F93962E34A"/>
  </w:style>
  <w:style w:type="paragraph" w:customStyle="1" w:styleId="80486FDDC3484C8C80F67446FD8E5AAD">
    <w:name w:val="80486FDDC3484C8C80F67446FD8E5AAD"/>
  </w:style>
  <w:style w:type="paragraph" w:customStyle="1" w:styleId="E072529F2A5F4B208CC3E9572F133850">
    <w:name w:val="E072529F2A5F4B208CC3E9572F133850"/>
  </w:style>
  <w:style w:type="paragraph" w:customStyle="1" w:styleId="7299B0860B9140CBA5EB6896E262AEC2">
    <w:name w:val="7299B0860B9140CBA5EB6896E262AEC2"/>
  </w:style>
  <w:style w:type="paragraph" w:customStyle="1" w:styleId="E7202794A78A439EA72B416159E389EA">
    <w:name w:val="E7202794A78A439EA72B416159E389EA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  <w:lang w:val="en-US" w:eastAsia="en-US"/>
    </w:rPr>
  </w:style>
  <w:style w:type="paragraph" w:customStyle="1" w:styleId="CC32C78E8E664CAC9D3DDAFEE3EB03C9">
    <w:name w:val="CC32C78E8E664CAC9D3DDAFEE3EB03C9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6928ED8A89CB41D8AA3FB3B0B8290AD0">
    <w:name w:val="6928ED8A89CB41D8AA3FB3B0B8290AD0"/>
  </w:style>
  <w:style w:type="paragraph" w:customStyle="1" w:styleId="1823F3EDBA4B4405AF7E41288C1F38E3">
    <w:name w:val="1823F3EDBA4B4405AF7E41288C1F38E3"/>
  </w:style>
  <w:style w:type="paragraph" w:customStyle="1" w:styleId="7E54547407E049E5A8617BA1F7232522">
    <w:name w:val="7E54547407E049E5A8617BA1F7232522"/>
  </w:style>
  <w:style w:type="paragraph" w:customStyle="1" w:styleId="0E5F4042B5E24281B19D24CB688AC0B7">
    <w:name w:val="0E5F4042B5E24281B19D24CB688AC0B7"/>
    <w:rsid w:val="008B2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2020-08-26T06:03:00Z</dcterms:created>
  <dcterms:modified xsi:type="dcterms:W3CDTF">2020-09-11T04:24:00Z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