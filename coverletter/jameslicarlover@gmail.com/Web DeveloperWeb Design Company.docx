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324105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F9CC6E7" w14:textId="0489B626" w:rsidR="00692703" w:rsidRPr="00CF1A49" w:rsidRDefault="009C5146" w:rsidP="00913946">
            <w:pPr>
              <w:pStyle w:val="Title"/>
            </w:pPr>
            <w:r>
              <w:t>Jing Yi (</w:t>
            </w:r>
            <w:r w:rsidR="00E41781">
              <w:t>James</w:t>
            </w:r>
            <w:r>
              <w:t>)</w:t>
            </w:r>
            <w:r w:rsidR="00692703" w:rsidRPr="00CF1A49">
              <w:t xml:space="preserve"> </w:t>
            </w:r>
            <w:r w:rsidR="00E41781">
              <w:rPr>
                <w:rStyle w:val="IntenseEmphasis"/>
              </w:rPr>
              <w:t>Li</w:t>
            </w:r>
          </w:p>
          <w:p w14:paraId="5C874FBA" w14:textId="2C3934F8" w:rsidR="00692703" w:rsidRPr="00CF1A49" w:rsidRDefault="00E41781" w:rsidP="00913946">
            <w:pPr>
              <w:pStyle w:val="ContactInfo"/>
              <w:contextualSpacing w:val="0"/>
            </w:pPr>
            <w:r>
              <w:t>604 652 9510</w:t>
            </w:r>
          </w:p>
          <w:p w14:paraId="4E0A7B2B" w14:textId="56F492F3" w:rsidR="00692703" w:rsidRPr="00CF1A49" w:rsidRDefault="007B110C" w:rsidP="00913946">
            <w:pPr>
              <w:pStyle w:val="ContactInfoEmphasis"/>
              <w:contextualSpacing w:val="0"/>
            </w:pPr>
            <w:r>
              <w:t>jameslicarlover@gmail.com</w:t>
            </w:r>
          </w:p>
        </w:tc>
      </w:tr>
      <w:tr w:rsidR="005579C9" w:rsidRPr="00CF1A49" w14:paraId="51581999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993ACC7" w14:textId="77777777" w:rsidR="005579C9" w:rsidRDefault="005579C9" w:rsidP="005579C9"/>
        </w:tc>
      </w:tr>
    </w:tbl>
    <w:p w14:paraId="3BDAE21E" w14:textId="77777777" w:rsidR="005579C9" w:rsidRDefault="005579C9" w:rsidP="005579C9">
      <w:pPr>
        <w:pStyle w:val="Header"/>
      </w:pPr>
    </w:p>
    <w:p w14:paraId="73D209FF" w14:textId="136CA7B9" w:rsidR="00B941FF" w:rsidRPr="00B941FF" w:rsidRDefault="00B941FF" w:rsidP="00B941FF">
      <w:pPr>
        <w:shd w:val="clear" w:color="auto" w:fill="FFFFFF"/>
      </w:pPr>
      <w:r w:rsidRPr="00B941FF">
        <w:t xml:space="preserve">University of Toronto </w:t>
      </w:r>
    </w:p>
    <w:p w14:paraId="758F5A87" w14:textId="77777777" w:rsidR="005579C9" w:rsidRPr="005579C9" w:rsidRDefault="005579C9" w:rsidP="00B941FF">
      <w:pPr>
        <w:shd w:val="clear" w:color="auto" w:fill="FFFFFF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6CC15834" w14:textId="77777777" w:rsidTr="00BB7E51">
        <w:trPr>
          <w:trHeight w:val="8914"/>
        </w:trPr>
        <w:tc>
          <w:tcPr>
            <w:tcW w:w="9290" w:type="dxa"/>
          </w:tcPr>
          <w:p w14:paraId="1790EC6D" w14:textId="77777777" w:rsidR="005579C9" w:rsidRDefault="005579C9" w:rsidP="005579C9">
            <w:pPr>
              <w:pStyle w:val="Header"/>
              <w:contextualSpacing w:val="0"/>
            </w:pPr>
          </w:p>
          <w:p w14:paraId="11DEEBA2" w14:textId="6903218E" w:rsidR="003D19E6" w:rsidRPr="003D19E6" w:rsidRDefault="003D19E6" w:rsidP="003D19E6">
            <w:pPr>
              <w:shd w:val="clear" w:color="auto" w:fill="FFFFFF"/>
              <w:contextualSpacing w:val="0"/>
            </w:pPr>
            <w:r>
              <w:t>Hello,</w:t>
            </w:r>
          </w:p>
          <w:p w14:paraId="6B134604" w14:textId="0E0A01A2" w:rsidR="003D19E6" w:rsidRDefault="003D19E6" w:rsidP="003D19E6">
            <w:pPr>
              <w:shd w:val="clear" w:color="auto" w:fill="FFFFFF"/>
              <w:contextualSpacing w:val="0"/>
            </w:pPr>
            <w:r>
              <w:t>m</w:t>
            </w:r>
            <w:r w:rsidRPr="003D19E6">
              <w:t>y name is James Li.</w:t>
            </w:r>
            <w:r w:rsidRPr="003D19E6">
              <w:br/>
            </w:r>
            <w:r w:rsidRPr="003D19E6">
              <w:br/>
              <w:t>I am a</w:t>
            </w:r>
            <w:r w:rsidR="007741BC">
              <w:t xml:space="preserve"> </w:t>
            </w:r>
            <w:r w:rsidR="0098410D">
              <w:t>second-year</w:t>
            </w:r>
            <w:r w:rsidR="007741BC">
              <w:t xml:space="preserve"> computer engineering</w:t>
            </w:r>
            <w:r w:rsidRPr="003D19E6">
              <w:t xml:space="preserve"> student (current GPA 3.84/4.00) and I'm interested in a </w:t>
            </w:r>
            <w:r w:rsidR="0030058F">
              <w:t>full stack</w:t>
            </w:r>
            <w:r w:rsidR="00FA5092">
              <w:t xml:space="preserve"> </w:t>
            </w:r>
            <w:r w:rsidR="00DE0838">
              <w:t>developer</w:t>
            </w:r>
            <w:r w:rsidR="006E514B">
              <w:t xml:space="preserve"> position</w:t>
            </w:r>
            <w:r w:rsidRPr="003D19E6">
              <w:t xml:space="preserve">. </w:t>
            </w:r>
            <w:r w:rsidR="00407C0A">
              <w:t>I have</w:t>
            </w:r>
            <w:r w:rsidRPr="003D19E6">
              <w:t xml:space="preserve"> a year or more of experience with Python, C, and </w:t>
            </w:r>
            <w:r w:rsidR="00D928DC" w:rsidRPr="003D19E6">
              <w:t>MATLAB</w:t>
            </w:r>
            <w:r w:rsidRPr="003D19E6">
              <w:t xml:space="preserve"> as well as Microsoft applications. So far in the summer, I have taught myself how to work with Python pandas and matplotlib. I've started a position at the UT Wind club as an app developer using React Native, and I'm also working on a personal website project that uses HTML, CSS, JavaScript</w:t>
            </w:r>
            <w:r w:rsidR="00896893">
              <w:t xml:space="preserve"> / jQuery</w:t>
            </w:r>
            <w:r w:rsidRPr="003D19E6">
              <w:t xml:space="preserve">, </w:t>
            </w:r>
            <w:r w:rsidR="0098410D" w:rsidRPr="003D19E6">
              <w:t>PHP,</w:t>
            </w:r>
            <w:r w:rsidRPr="003D19E6">
              <w:t xml:space="preserve"> and MySQL as the backend. So far on the website, I have implemented user sign up, log in</w:t>
            </w:r>
            <w:r w:rsidR="00D928DC">
              <w:t xml:space="preserve"> </w:t>
            </w:r>
            <w:r w:rsidR="00896893">
              <w:t>and</w:t>
            </w:r>
            <w:r w:rsidR="00D928DC">
              <w:t xml:space="preserve"> log out</w:t>
            </w:r>
            <w:r w:rsidRPr="003D19E6">
              <w:t xml:space="preserve">, saving user info into the MySQL database, </w:t>
            </w:r>
            <w:r w:rsidR="003342BC">
              <w:t xml:space="preserve">as well as a </w:t>
            </w:r>
            <w:r w:rsidR="00D928DC">
              <w:t xml:space="preserve">basic search function </w:t>
            </w:r>
            <w:r w:rsidR="003342BC">
              <w:t>that</w:t>
            </w:r>
            <w:r w:rsidR="00D928DC">
              <w:t xml:space="preserve"> </w:t>
            </w:r>
            <w:r w:rsidR="003342BC">
              <w:t>displays users in</w:t>
            </w:r>
            <w:r w:rsidR="00D928DC">
              <w:t xml:space="preserve"> search result pages</w:t>
            </w:r>
            <w:r w:rsidR="003342BC">
              <w:t>.</w:t>
            </w:r>
            <w:r w:rsidR="003342BC">
              <w:br/>
            </w:r>
            <w:r w:rsidRPr="003D19E6">
              <w:br/>
            </w:r>
            <w:r w:rsidR="00314169">
              <w:t xml:space="preserve">I </w:t>
            </w:r>
            <w:r w:rsidRPr="003D19E6">
              <w:t>am a fast</w:t>
            </w:r>
            <w:r w:rsidR="0098410D">
              <w:t xml:space="preserve"> and resourceful</w:t>
            </w:r>
            <w:r w:rsidRPr="003D19E6">
              <w:t xml:space="preserve"> learner and can easily adapt to new environments.</w:t>
            </w:r>
            <w:r w:rsidR="00314169">
              <w:t xml:space="preserve"> I am eager to put what I know into practice while also expanding my skills.</w:t>
            </w:r>
            <w:r w:rsidRPr="003D19E6">
              <w:br/>
            </w:r>
            <w:r w:rsidRPr="003D19E6">
              <w:br/>
              <w:t>Thank you for considering my application.</w:t>
            </w:r>
            <w:r w:rsidRPr="003D19E6">
              <w:br/>
              <w:t>You can reach me via email</w:t>
            </w:r>
            <w:r w:rsidR="00D928DC">
              <w:t>.</w:t>
            </w:r>
          </w:p>
          <w:p w14:paraId="5E435633" w14:textId="584EC50F" w:rsidR="003D19E6" w:rsidRDefault="003D19E6" w:rsidP="003D19E6">
            <w:pPr>
              <w:shd w:val="clear" w:color="auto" w:fill="FFFFFF"/>
              <w:contextualSpacing w:val="0"/>
            </w:pPr>
          </w:p>
          <w:p w14:paraId="60EAA4D1" w14:textId="419F858E" w:rsidR="003D19E6" w:rsidRPr="003D19E6" w:rsidRDefault="003D19E6" w:rsidP="003D19E6">
            <w:pPr>
              <w:shd w:val="clear" w:color="auto" w:fill="FFFFFF"/>
              <w:contextualSpacing w:val="0"/>
            </w:pPr>
            <w:r>
              <w:t>Enclosure.</w:t>
            </w:r>
          </w:p>
          <w:p w14:paraId="4E429E57" w14:textId="31E57962" w:rsidR="005579C9" w:rsidRPr="00CF1A49" w:rsidRDefault="005579C9" w:rsidP="005579C9">
            <w:pPr>
              <w:contextualSpacing w:val="0"/>
            </w:pPr>
          </w:p>
        </w:tc>
      </w:tr>
    </w:tbl>
    <w:p w14:paraId="5061B29C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DB3B" w14:textId="77777777" w:rsidR="006B4189" w:rsidRDefault="006B4189" w:rsidP="0068194B">
      <w:r>
        <w:separator/>
      </w:r>
    </w:p>
    <w:p w14:paraId="056D2E38" w14:textId="77777777" w:rsidR="006B4189" w:rsidRDefault="006B4189"/>
    <w:p w14:paraId="4892CE45" w14:textId="77777777" w:rsidR="006B4189" w:rsidRDefault="006B4189"/>
  </w:endnote>
  <w:endnote w:type="continuationSeparator" w:id="0">
    <w:p w14:paraId="7260AC19" w14:textId="77777777" w:rsidR="006B4189" w:rsidRDefault="006B4189" w:rsidP="0068194B">
      <w:r>
        <w:continuationSeparator/>
      </w:r>
    </w:p>
    <w:p w14:paraId="01B731EC" w14:textId="77777777" w:rsidR="006B4189" w:rsidRDefault="006B4189"/>
    <w:p w14:paraId="6C02E181" w14:textId="77777777" w:rsidR="006B4189" w:rsidRDefault="006B41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BE579" w14:textId="77777777" w:rsidR="0007712A" w:rsidRDefault="000771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9570" w14:textId="77777777" w:rsidR="006B4189" w:rsidRDefault="006B4189" w:rsidP="0068194B">
      <w:r>
        <w:separator/>
      </w:r>
    </w:p>
    <w:p w14:paraId="2740DE21" w14:textId="77777777" w:rsidR="006B4189" w:rsidRDefault="006B4189"/>
    <w:p w14:paraId="7E9655F3" w14:textId="77777777" w:rsidR="006B4189" w:rsidRDefault="006B4189"/>
  </w:footnote>
  <w:footnote w:type="continuationSeparator" w:id="0">
    <w:p w14:paraId="1ED79127" w14:textId="77777777" w:rsidR="006B4189" w:rsidRDefault="006B4189" w:rsidP="0068194B">
      <w:r>
        <w:continuationSeparator/>
      </w:r>
    </w:p>
    <w:p w14:paraId="4EE8490D" w14:textId="77777777" w:rsidR="006B4189" w:rsidRDefault="006B4189"/>
    <w:p w14:paraId="4047674B" w14:textId="77777777" w:rsidR="006B4189" w:rsidRDefault="006B41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B1A2" w14:textId="77777777" w:rsidR="0007712A" w:rsidRPr="004E01EB" w:rsidRDefault="0007712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E9DC53" wp14:editId="0AB62C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0C910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81"/>
    <w:rsid w:val="000001EF"/>
    <w:rsid w:val="00007322"/>
    <w:rsid w:val="00007728"/>
    <w:rsid w:val="00024584"/>
    <w:rsid w:val="00024730"/>
    <w:rsid w:val="00055E95"/>
    <w:rsid w:val="0007021F"/>
    <w:rsid w:val="0007712A"/>
    <w:rsid w:val="000B2BA5"/>
    <w:rsid w:val="000F2F8C"/>
    <w:rsid w:val="0010006E"/>
    <w:rsid w:val="001045A8"/>
    <w:rsid w:val="00114A91"/>
    <w:rsid w:val="001427E1"/>
    <w:rsid w:val="00163668"/>
    <w:rsid w:val="00164D21"/>
    <w:rsid w:val="00171566"/>
    <w:rsid w:val="00174676"/>
    <w:rsid w:val="001755A8"/>
    <w:rsid w:val="00184014"/>
    <w:rsid w:val="00192008"/>
    <w:rsid w:val="00196E4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3AC6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58F"/>
    <w:rsid w:val="00307140"/>
    <w:rsid w:val="00314169"/>
    <w:rsid w:val="00316DFF"/>
    <w:rsid w:val="003204B7"/>
    <w:rsid w:val="00325B57"/>
    <w:rsid w:val="003342BC"/>
    <w:rsid w:val="00336056"/>
    <w:rsid w:val="003544E1"/>
    <w:rsid w:val="00366398"/>
    <w:rsid w:val="003A0632"/>
    <w:rsid w:val="003A30E5"/>
    <w:rsid w:val="003A6ADF"/>
    <w:rsid w:val="003B5928"/>
    <w:rsid w:val="003D19E6"/>
    <w:rsid w:val="003D380F"/>
    <w:rsid w:val="003E160D"/>
    <w:rsid w:val="003F1D5F"/>
    <w:rsid w:val="00405128"/>
    <w:rsid w:val="00406CFF"/>
    <w:rsid w:val="00407C0A"/>
    <w:rsid w:val="00416B25"/>
    <w:rsid w:val="00420592"/>
    <w:rsid w:val="00426A01"/>
    <w:rsid w:val="004319E0"/>
    <w:rsid w:val="00437E8C"/>
    <w:rsid w:val="00440225"/>
    <w:rsid w:val="004437C6"/>
    <w:rsid w:val="004726BC"/>
    <w:rsid w:val="00474105"/>
    <w:rsid w:val="00480E6E"/>
    <w:rsid w:val="00486277"/>
    <w:rsid w:val="00492A52"/>
    <w:rsid w:val="00494CF6"/>
    <w:rsid w:val="00495F8D"/>
    <w:rsid w:val="004A1FAE"/>
    <w:rsid w:val="004A32FF"/>
    <w:rsid w:val="004B06EB"/>
    <w:rsid w:val="004B549E"/>
    <w:rsid w:val="004B6AD0"/>
    <w:rsid w:val="004C0D75"/>
    <w:rsid w:val="004C2D5D"/>
    <w:rsid w:val="004C33E1"/>
    <w:rsid w:val="004E01EB"/>
    <w:rsid w:val="004E2794"/>
    <w:rsid w:val="00510392"/>
    <w:rsid w:val="00513E2A"/>
    <w:rsid w:val="005546AB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4189"/>
    <w:rsid w:val="006B5D48"/>
    <w:rsid w:val="006B7D7B"/>
    <w:rsid w:val="006C1A5E"/>
    <w:rsid w:val="006E1507"/>
    <w:rsid w:val="006E514B"/>
    <w:rsid w:val="00712D8B"/>
    <w:rsid w:val="007273B7"/>
    <w:rsid w:val="00733E0A"/>
    <w:rsid w:val="0074403D"/>
    <w:rsid w:val="00746D44"/>
    <w:rsid w:val="007538DC"/>
    <w:rsid w:val="00757803"/>
    <w:rsid w:val="007741BC"/>
    <w:rsid w:val="0079206B"/>
    <w:rsid w:val="00796076"/>
    <w:rsid w:val="007B110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6893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10D"/>
    <w:rsid w:val="0098506E"/>
    <w:rsid w:val="009A44CE"/>
    <w:rsid w:val="009C4DFC"/>
    <w:rsid w:val="009C5146"/>
    <w:rsid w:val="009D44F8"/>
    <w:rsid w:val="009E3160"/>
    <w:rsid w:val="009E652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4547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1FF"/>
    <w:rsid w:val="00BA1546"/>
    <w:rsid w:val="00BB4E51"/>
    <w:rsid w:val="00BB7E51"/>
    <w:rsid w:val="00BD431F"/>
    <w:rsid w:val="00BE423E"/>
    <w:rsid w:val="00BF61AC"/>
    <w:rsid w:val="00C266D8"/>
    <w:rsid w:val="00C4743B"/>
    <w:rsid w:val="00C47FA6"/>
    <w:rsid w:val="00C57FC6"/>
    <w:rsid w:val="00C66A7D"/>
    <w:rsid w:val="00C779DA"/>
    <w:rsid w:val="00C814F7"/>
    <w:rsid w:val="00CA4B4D"/>
    <w:rsid w:val="00CA5DA2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28DC"/>
    <w:rsid w:val="00D9521A"/>
    <w:rsid w:val="00DA3914"/>
    <w:rsid w:val="00DA59AA"/>
    <w:rsid w:val="00DB6915"/>
    <w:rsid w:val="00DB7E1E"/>
    <w:rsid w:val="00DC1B78"/>
    <w:rsid w:val="00DC2A2F"/>
    <w:rsid w:val="00DC600B"/>
    <w:rsid w:val="00DE0838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A4A"/>
    <w:rsid w:val="00E362DB"/>
    <w:rsid w:val="00E41781"/>
    <w:rsid w:val="00E5632B"/>
    <w:rsid w:val="00E70240"/>
    <w:rsid w:val="00E71E6B"/>
    <w:rsid w:val="00E81CC5"/>
    <w:rsid w:val="00E85A87"/>
    <w:rsid w:val="00E85B4A"/>
    <w:rsid w:val="00E9528E"/>
    <w:rsid w:val="00EA238A"/>
    <w:rsid w:val="00EA5099"/>
    <w:rsid w:val="00EC1351"/>
    <w:rsid w:val="00EC4CBF"/>
    <w:rsid w:val="00EE2CA8"/>
    <w:rsid w:val="00EF17E8"/>
    <w:rsid w:val="00EF51D9"/>
    <w:rsid w:val="00F00FEB"/>
    <w:rsid w:val="00F02A82"/>
    <w:rsid w:val="00F130DD"/>
    <w:rsid w:val="00F24884"/>
    <w:rsid w:val="00F476C4"/>
    <w:rsid w:val="00F61DF9"/>
    <w:rsid w:val="00F6548C"/>
    <w:rsid w:val="00F81960"/>
    <w:rsid w:val="00F8769D"/>
    <w:rsid w:val="00F9350C"/>
    <w:rsid w:val="00F94EB5"/>
    <w:rsid w:val="00F9624D"/>
    <w:rsid w:val="00FA5092"/>
    <w:rsid w:val="00FB31C1"/>
    <w:rsid w:val="00FB58F2"/>
    <w:rsid w:val="00FC6AEA"/>
    <w:rsid w:val="00FC7A63"/>
    <w:rsid w:val="00FD3D13"/>
    <w:rsid w:val="00FE55A2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0F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2020-08-22T03:13:00Z</dcterms:created>
  <dcterms:modified xsi:type="dcterms:W3CDTF">2021-08-17T07:01:00Z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